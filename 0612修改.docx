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D0" w:rsidRDefault="00A061D0">
      <w:pPr>
        <w:numPr>
          <w:ilvl w:val="0"/>
          <w:numId w:val="1"/>
        </w:numPr>
      </w:pPr>
      <w:r>
        <w:rPr>
          <w:rFonts w:hint="eastAsia"/>
        </w:rPr>
        <w:t>首页</w:t>
      </w:r>
    </w:p>
    <w:p w:rsidR="00A061D0" w:rsidRDefault="00A061D0">
      <w:pPr>
        <w:numPr>
          <w:ilvl w:val="0"/>
          <w:numId w:val="2"/>
        </w:numPr>
        <w:ind w:firstLine="420"/>
      </w:pPr>
      <w:r>
        <w:rPr>
          <w:rFonts w:hint="eastAsia"/>
        </w:rPr>
        <w:t>切换地区：</w:t>
      </w:r>
    </w:p>
    <w:p w:rsidR="00A061D0" w:rsidRDefault="00A061D0">
      <w:pPr>
        <w:ind w:left="420" w:firstLine="420"/>
      </w:pPr>
      <w:r>
        <w:rPr>
          <w:rFonts w:hint="eastAsia"/>
        </w:rPr>
        <w:t>去掉倒三角图标，屏蔽切换功能，默认重庆地区。</w:t>
      </w:r>
    </w:p>
    <w:p w:rsidR="00A061D0" w:rsidRDefault="00A061D0">
      <w:pPr>
        <w:numPr>
          <w:ilvl w:val="0"/>
          <w:numId w:val="2"/>
        </w:numPr>
        <w:ind w:firstLine="420"/>
      </w:pPr>
      <w:r>
        <w:rPr>
          <w:rFonts w:hint="eastAsia"/>
        </w:rPr>
        <w:t>搜索：</w:t>
      </w:r>
      <w:r>
        <w:t>0</w:t>
      </w:r>
    </w:p>
    <w:p w:rsidR="00A061D0" w:rsidRDefault="00A061D0">
      <w:pPr>
        <w:ind w:left="420" w:firstLine="420"/>
      </w:pPr>
      <w:r>
        <w:rPr>
          <w:rFonts w:hint="eastAsia"/>
        </w:rPr>
        <w:t>取消按钮没反应；屏蔽下拉弹窗</w:t>
      </w:r>
      <w:r>
        <w:t>ID</w:t>
      </w:r>
      <w:r>
        <w:rPr>
          <w:rFonts w:hint="eastAsia"/>
        </w:rPr>
        <w:t>搜索；高级搜索，年龄和身高改为范围选择（弹窗）；有无子女，</w:t>
      </w:r>
      <w:r>
        <w:t xml:space="preserve"> </w:t>
      </w:r>
      <w:r>
        <w:rPr>
          <w:rFonts w:hint="eastAsia"/>
        </w:rPr>
        <w:t>无小孩、有小孩归自己、有小孩归对方；年收入，改为年薪；只看男，只看女与高级搜索条件冲突；</w:t>
      </w:r>
    </w:p>
    <w:p w:rsidR="00A061D0" w:rsidRDefault="00A061D0">
      <w:pPr>
        <w:numPr>
          <w:ilvl w:val="0"/>
          <w:numId w:val="3"/>
        </w:numPr>
        <w:ind w:firstLine="420"/>
      </w:pPr>
      <w:r>
        <w:rPr>
          <w:rFonts w:hint="eastAsia"/>
        </w:rPr>
        <w:t>内容：</w:t>
      </w:r>
    </w:p>
    <w:p w:rsidR="00A061D0" w:rsidRDefault="00A061D0">
      <w:pPr>
        <w:ind w:left="420" w:firstLine="420"/>
      </w:pPr>
      <w:r>
        <w:rPr>
          <w:rFonts w:hint="eastAsia"/>
        </w:rPr>
        <w:t>资料卡展示个性签名；资料卡右上角地区，如果填写了区就展示区，否则就展示市，没填不展示；</w:t>
      </w:r>
    </w:p>
    <w:p w:rsidR="00A061D0" w:rsidRDefault="00A061D0">
      <w:pPr>
        <w:numPr>
          <w:ilvl w:val="0"/>
          <w:numId w:val="3"/>
        </w:numPr>
        <w:ind w:firstLine="420"/>
      </w:pPr>
      <w:r>
        <w:rPr>
          <w:rFonts w:hint="eastAsia"/>
        </w:rPr>
        <w:t>个人资料卡点击跳转至我</w:t>
      </w:r>
      <w:r>
        <w:t>-&gt;</w:t>
      </w:r>
      <w:r>
        <w:rPr>
          <w:rFonts w:hint="eastAsia"/>
        </w:rPr>
        <w:t>资料页面。</w:t>
      </w:r>
    </w:p>
    <w:p w:rsidR="00A061D0" w:rsidRDefault="00A061D0"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  <w:color w:val="FF0000"/>
        </w:rPr>
        <w:t>搜索功能加入身份认证权限限制。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（暂不修改）</w:t>
      </w:r>
    </w:p>
    <w:p w:rsidR="00A061D0" w:rsidRDefault="00A061D0">
      <w:pPr>
        <w:numPr>
          <w:ilvl w:val="0"/>
          <w:numId w:val="4"/>
        </w:numPr>
      </w:pPr>
      <w:r>
        <w:rPr>
          <w:rFonts w:hint="eastAsia"/>
        </w:rPr>
        <w:t>消息</w:t>
      </w:r>
    </w:p>
    <w:p w:rsidR="00A061D0" w:rsidRDefault="00A061D0">
      <w:pPr>
        <w:ind w:left="420"/>
      </w:pPr>
      <w:r>
        <w:rPr>
          <w:rFonts w:hint="eastAsia"/>
        </w:rPr>
        <w:t>跳转有问题。</w:t>
      </w:r>
    </w:p>
    <w:p w:rsidR="00A061D0" w:rsidRDefault="00A061D0">
      <w:pPr>
        <w:ind w:firstLine="420"/>
      </w:pPr>
      <w:r>
        <w:rPr>
          <w:rFonts w:hint="eastAsia"/>
        </w:rPr>
        <w:t>聊天页面</w:t>
      </w:r>
    </w:p>
    <w:p w:rsidR="00A061D0" w:rsidRPr="002E0E32" w:rsidRDefault="00A061D0">
      <w:pPr>
        <w:numPr>
          <w:ilvl w:val="0"/>
          <w:numId w:val="5"/>
        </w:numPr>
        <w:ind w:firstLine="420"/>
        <w:rPr>
          <w:color w:val="FF00FF"/>
        </w:rPr>
      </w:pPr>
      <w:r w:rsidRPr="002E0E32">
        <w:rPr>
          <w:rFonts w:hint="eastAsia"/>
          <w:color w:val="FF00FF"/>
        </w:rPr>
        <w:t>中间标题，改为张小姐（三个字）。</w:t>
      </w:r>
    </w:p>
    <w:p w:rsidR="00A061D0" w:rsidRDefault="00A061D0">
      <w:pPr>
        <w:numPr>
          <w:ilvl w:val="0"/>
          <w:numId w:val="5"/>
        </w:numPr>
        <w:ind w:firstLine="420"/>
      </w:pPr>
      <w:r>
        <w:rPr>
          <w:rFonts w:hint="eastAsia"/>
        </w:rPr>
        <w:t>弹出输入法后，屏幕显示不正常。（</w:t>
      </w:r>
      <w:r>
        <w:t>IOS</w:t>
      </w:r>
      <w:r>
        <w:rPr>
          <w:rFonts w:hint="eastAsia"/>
        </w:rPr>
        <w:t>）</w:t>
      </w:r>
    </w:p>
    <w:p w:rsidR="00A061D0" w:rsidRDefault="00A061D0">
      <w:pPr>
        <w:numPr>
          <w:ilvl w:val="0"/>
          <w:numId w:val="5"/>
        </w:numPr>
        <w:ind w:firstLine="420"/>
      </w:pPr>
      <w:r>
        <w:rPr>
          <w:rFonts w:hint="eastAsia"/>
        </w:rPr>
        <w:t>去掉表情按钮，功能按钮移到左边，发送按钮恒久显示，输入框无内容则显示灰色，否则显示绿色。</w:t>
      </w:r>
    </w:p>
    <w:p w:rsidR="00A061D0" w:rsidRDefault="00A061D0">
      <w:pPr>
        <w:numPr>
          <w:ilvl w:val="0"/>
          <w:numId w:val="5"/>
        </w:numPr>
        <w:ind w:firstLine="420"/>
      </w:pPr>
      <w:r>
        <w:rPr>
          <w:rFonts w:hint="eastAsia"/>
        </w:rPr>
        <w:t>图片、红包图标换成字体按钮。</w:t>
      </w:r>
    </w:p>
    <w:p w:rsidR="00A061D0" w:rsidRDefault="00A061D0">
      <w:pPr>
        <w:numPr>
          <w:ilvl w:val="0"/>
          <w:numId w:val="5"/>
        </w:numPr>
        <w:ind w:firstLine="420"/>
      </w:pPr>
      <w:r>
        <w:rPr>
          <w:rFonts w:hint="eastAsia"/>
        </w:rPr>
        <w:t>发送图片有问题，一直处于加载中状态。</w:t>
      </w:r>
    </w:p>
    <w:p w:rsidR="00A061D0" w:rsidRDefault="00A061D0">
      <w:pPr>
        <w:numPr>
          <w:ilvl w:val="0"/>
          <w:numId w:val="5"/>
        </w:numPr>
        <w:ind w:firstLine="420"/>
      </w:pPr>
      <w:r>
        <w:rPr>
          <w:rFonts w:hint="eastAsia"/>
        </w:rPr>
        <w:t>发红包功能改造：</w:t>
      </w:r>
      <w:r>
        <w:t xml:space="preserve"> </w:t>
      </w:r>
      <w:r>
        <w:rPr>
          <w:rFonts w:hint="eastAsia"/>
        </w:rPr>
        <w:t>用户可以选择用嘉瑞账户支付红包金额，也可选择使用微信支付。</w:t>
      </w:r>
    </w:p>
    <w:p w:rsidR="00A061D0" w:rsidRDefault="00A061D0">
      <w:pPr>
        <w:numPr>
          <w:ilvl w:val="0"/>
          <w:numId w:val="5"/>
        </w:numPr>
        <w:ind w:firstLine="420"/>
      </w:pPr>
      <w:r>
        <w:rPr>
          <w:rFonts w:hint="eastAsia"/>
        </w:rPr>
        <w:t>未认证手机的用户不可聊天。</w:t>
      </w:r>
    </w:p>
    <w:p w:rsidR="00A061D0" w:rsidRDefault="00A061D0">
      <w:pPr>
        <w:numPr>
          <w:ilvl w:val="0"/>
          <w:numId w:val="6"/>
        </w:numPr>
      </w:pPr>
      <w:r>
        <w:rPr>
          <w:rFonts w:hint="eastAsia"/>
        </w:rPr>
        <w:t>个人资料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跳转问题，从哪里来跳转回哪里去。</w:t>
      </w:r>
    </w:p>
    <w:p w:rsidR="00A061D0" w:rsidRDefault="00A061D0">
      <w:pPr>
        <w:numPr>
          <w:ilvl w:val="0"/>
          <w:numId w:val="7"/>
        </w:numPr>
        <w:ind w:firstLine="420"/>
        <w:rPr>
          <w:b/>
          <w:bCs/>
        </w:rPr>
      </w:pPr>
      <w:r>
        <w:rPr>
          <w:rFonts w:hint="eastAsia"/>
          <w:b/>
          <w:bCs/>
        </w:rPr>
        <w:t>去掉性别、真实姓名；出生年月改为年龄；只针对查看对方资料页面。真实姓名为空提示语：保密，仅自己可见。填写后不可更改的字段，在填写的页面增加提示语。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字段排序：学历、职业</w:t>
      </w:r>
      <w:r>
        <w:t>...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年龄、身高、婚姻状况与身份证、手机、</w:t>
      </w:r>
      <w:r>
        <w:t>VIP</w:t>
      </w:r>
      <w:r>
        <w:rPr>
          <w:rFonts w:hint="eastAsia"/>
        </w:rPr>
        <w:t>、生肖、星座摆两排置于相册下方。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字段没数据则不展示该字段。如：择偶标准里面每个字段都无数据，则不展示择偶标准。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去掉预览。相册中点击某张图片加红色边框，并弹出功能列表（查看、设为头像、删除）。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诚信认证提示卡字体加粗。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资料页面，填写完成点击保存增加确认提示。（只针对填写后不可更改字段）</w:t>
      </w:r>
    </w:p>
    <w:p w:rsidR="00A061D0" w:rsidRDefault="00A061D0">
      <w:pPr>
        <w:numPr>
          <w:ilvl w:val="0"/>
          <w:numId w:val="7"/>
        </w:numPr>
        <w:ind w:firstLine="420"/>
      </w:pPr>
      <w:r>
        <w:rPr>
          <w:rFonts w:hint="eastAsia"/>
        </w:rPr>
        <w:t>微信、</w:t>
      </w:r>
      <w:r>
        <w:t>QQ</w:t>
      </w:r>
      <w:r>
        <w:rPr>
          <w:rFonts w:hint="eastAsia"/>
        </w:rPr>
        <w:t>改为点击查看。默认不公开</w:t>
      </w:r>
      <w:r>
        <w:t>*</w:t>
      </w:r>
      <w:r>
        <w:rPr>
          <w:rFonts w:hint="eastAsia"/>
        </w:rPr>
        <w:t>号展示。</w:t>
      </w:r>
    </w:p>
    <w:p w:rsidR="00A061D0" w:rsidRDefault="00A061D0">
      <w:pPr>
        <w:numPr>
          <w:ilvl w:val="0"/>
          <w:numId w:val="8"/>
        </w:numPr>
      </w:pPr>
      <w:r>
        <w:rPr>
          <w:rFonts w:hint="eastAsia"/>
        </w:rPr>
        <w:t>我</w:t>
      </w:r>
    </w:p>
    <w:p w:rsidR="00A061D0" w:rsidRDefault="00A061D0">
      <w:pPr>
        <w:numPr>
          <w:ilvl w:val="0"/>
          <w:numId w:val="9"/>
        </w:numPr>
        <w:ind w:firstLine="420"/>
      </w:pPr>
      <w:r>
        <w:rPr>
          <w:rFonts w:hint="eastAsia"/>
        </w:rPr>
        <w:t>关注列表改为关注的人，页面改为选项卡展示内容。</w:t>
      </w:r>
    </w:p>
    <w:p w:rsidR="00A061D0" w:rsidRDefault="00A061D0">
      <w:pPr>
        <w:numPr>
          <w:ilvl w:val="0"/>
          <w:numId w:val="9"/>
        </w:numPr>
        <w:ind w:firstLine="420"/>
      </w:pPr>
      <w:r>
        <w:rPr>
          <w:rFonts w:hint="eastAsia"/>
        </w:rPr>
        <w:t>帮助中心，会员须知（防骗指南）内容有误。</w:t>
      </w:r>
    </w:p>
    <w:p w:rsidR="00A061D0" w:rsidRDefault="00A061D0">
      <w:pPr>
        <w:numPr>
          <w:ilvl w:val="0"/>
          <w:numId w:val="9"/>
        </w:numPr>
        <w:ind w:firstLine="420"/>
      </w:pPr>
      <w:r>
        <w:rPr>
          <w:rFonts w:hint="eastAsia"/>
        </w:rPr>
        <w:t>上传身份证页面。页面图片显示不正常。增加预览图片、删除功能。输入提示：保密、不会向第三方公开。诚信认证四个分类的上传照片都改为以上所述。图片加入审核中提示语。</w:t>
      </w:r>
    </w:p>
    <w:p w:rsidR="00A061D0" w:rsidRDefault="00A061D0">
      <w:pPr>
        <w:numPr>
          <w:ilvl w:val="0"/>
          <w:numId w:val="9"/>
        </w:numPr>
        <w:ind w:firstLine="420"/>
        <w:rPr>
          <w:b/>
          <w:bCs/>
        </w:rPr>
      </w:pPr>
      <w:r>
        <w:rPr>
          <w:rFonts w:hint="eastAsia"/>
          <w:b/>
          <w:bCs/>
        </w:rPr>
        <w:t>去掉全站所有页面返回按钮。</w:t>
      </w:r>
    </w:p>
    <w:p w:rsidR="00A061D0" w:rsidRDefault="00A061D0">
      <w:pPr>
        <w:numPr>
          <w:ilvl w:val="0"/>
          <w:numId w:val="9"/>
        </w:numPr>
        <w:ind w:firstLine="420"/>
      </w:pPr>
      <w:r>
        <w:rPr>
          <w:rFonts w:hint="eastAsia"/>
        </w:rPr>
        <w:t>隐私设置权限。功能对应页面，加入无权限</w:t>
      </w:r>
      <w:bookmarkStart w:id="0" w:name="_GoBack"/>
      <w:bookmarkEnd w:id="0"/>
      <w:r>
        <w:rPr>
          <w:rFonts w:hint="eastAsia"/>
        </w:rPr>
        <w:t>提示。微信、</w:t>
      </w:r>
      <w:r>
        <w:t>QQ</w:t>
      </w:r>
      <w:r>
        <w:rPr>
          <w:rFonts w:hint="eastAsia"/>
        </w:rPr>
        <w:t>默认不公开。</w:t>
      </w:r>
    </w:p>
    <w:p w:rsidR="00A061D0" w:rsidRDefault="00A061D0">
      <w:r>
        <w:t xml:space="preserve">    </w:t>
      </w:r>
    </w:p>
    <w:sectPr w:rsidR="00A061D0" w:rsidSect="009B4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D3257"/>
    <w:multiLevelType w:val="singleLevel"/>
    <w:tmpl w:val="575D3257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75D328B"/>
    <w:multiLevelType w:val="singleLevel"/>
    <w:tmpl w:val="575D328B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">
    <w:nsid w:val="575D3842"/>
    <w:multiLevelType w:val="singleLevel"/>
    <w:tmpl w:val="575D3842"/>
    <w:lvl w:ilvl="0">
      <w:start w:val="3"/>
      <w:numFmt w:val="decimal"/>
      <w:suff w:val="nothing"/>
      <w:lvlText w:val="%1、"/>
      <w:lvlJc w:val="left"/>
      <w:rPr>
        <w:rFonts w:cs="Times New Roman"/>
      </w:rPr>
    </w:lvl>
  </w:abstractNum>
  <w:abstractNum w:abstractNumId="3">
    <w:nsid w:val="575D463D"/>
    <w:multiLevelType w:val="singleLevel"/>
    <w:tmpl w:val="575D463D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75D4668"/>
    <w:multiLevelType w:val="singleLevel"/>
    <w:tmpl w:val="575D4668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575D4795"/>
    <w:multiLevelType w:val="singleLevel"/>
    <w:tmpl w:val="575D4795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6">
    <w:nsid w:val="575D47A9"/>
    <w:multiLevelType w:val="singleLevel"/>
    <w:tmpl w:val="575D47A9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7">
    <w:nsid w:val="575D4EEB"/>
    <w:multiLevelType w:val="singleLevel"/>
    <w:tmpl w:val="575D4EEB"/>
    <w:lvl w:ilvl="0">
      <w:start w:val="4"/>
      <w:numFmt w:val="chineseCounting"/>
      <w:suff w:val="nothing"/>
      <w:lvlText w:val="%1、"/>
      <w:lvlJc w:val="left"/>
      <w:rPr>
        <w:rFonts w:cs="Times New Roman"/>
      </w:rPr>
    </w:lvl>
  </w:abstractNum>
  <w:abstractNum w:abstractNumId="8">
    <w:nsid w:val="575D4F14"/>
    <w:multiLevelType w:val="singleLevel"/>
    <w:tmpl w:val="575D4F14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A3F199D"/>
    <w:rsid w:val="002E0E32"/>
    <w:rsid w:val="004309E5"/>
    <w:rsid w:val="009B44E5"/>
    <w:rsid w:val="00A061D0"/>
    <w:rsid w:val="00D743BC"/>
    <w:rsid w:val="04A86747"/>
    <w:rsid w:val="058965D9"/>
    <w:rsid w:val="059A48DD"/>
    <w:rsid w:val="07184117"/>
    <w:rsid w:val="072A4FFA"/>
    <w:rsid w:val="073B2915"/>
    <w:rsid w:val="07702BB9"/>
    <w:rsid w:val="08595A26"/>
    <w:rsid w:val="09116937"/>
    <w:rsid w:val="108565BE"/>
    <w:rsid w:val="114A75C8"/>
    <w:rsid w:val="155B4AF4"/>
    <w:rsid w:val="15E71C3D"/>
    <w:rsid w:val="17AF7016"/>
    <w:rsid w:val="17BD5458"/>
    <w:rsid w:val="19C2717A"/>
    <w:rsid w:val="1B7635EC"/>
    <w:rsid w:val="1BF7316A"/>
    <w:rsid w:val="1C4B0B45"/>
    <w:rsid w:val="1E0D474A"/>
    <w:rsid w:val="1ECE4032"/>
    <w:rsid w:val="21BE43F8"/>
    <w:rsid w:val="224F7840"/>
    <w:rsid w:val="22871DA8"/>
    <w:rsid w:val="255D0F98"/>
    <w:rsid w:val="29487EB2"/>
    <w:rsid w:val="29E96118"/>
    <w:rsid w:val="2CAE17C7"/>
    <w:rsid w:val="2E860D88"/>
    <w:rsid w:val="2E8C397C"/>
    <w:rsid w:val="2FB66C9B"/>
    <w:rsid w:val="323D72E3"/>
    <w:rsid w:val="33717FBC"/>
    <w:rsid w:val="33B34AF0"/>
    <w:rsid w:val="35012C71"/>
    <w:rsid w:val="35D02D95"/>
    <w:rsid w:val="36B777C4"/>
    <w:rsid w:val="372D5979"/>
    <w:rsid w:val="373A549F"/>
    <w:rsid w:val="38452C62"/>
    <w:rsid w:val="38CA00B2"/>
    <w:rsid w:val="39CE2FB4"/>
    <w:rsid w:val="3AB57617"/>
    <w:rsid w:val="3BCE1DE3"/>
    <w:rsid w:val="3DC0388D"/>
    <w:rsid w:val="3E0026E6"/>
    <w:rsid w:val="3E3B78F5"/>
    <w:rsid w:val="3F8F58AB"/>
    <w:rsid w:val="402A51EE"/>
    <w:rsid w:val="4059080B"/>
    <w:rsid w:val="41297AAF"/>
    <w:rsid w:val="419D6179"/>
    <w:rsid w:val="41CF6686"/>
    <w:rsid w:val="4258358D"/>
    <w:rsid w:val="438B3C28"/>
    <w:rsid w:val="44DC6D8F"/>
    <w:rsid w:val="45942553"/>
    <w:rsid w:val="46BC55B7"/>
    <w:rsid w:val="47564CE5"/>
    <w:rsid w:val="486A2491"/>
    <w:rsid w:val="48AD3B7A"/>
    <w:rsid w:val="4A3F199D"/>
    <w:rsid w:val="4BA32421"/>
    <w:rsid w:val="4C19635A"/>
    <w:rsid w:val="4D9437BD"/>
    <w:rsid w:val="4F901BDA"/>
    <w:rsid w:val="50B700E1"/>
    <w:rsid w:val="52AD08FB"/>
    <w:rsid w:val="5304030A"/>
    <w:rsid w:val="5501189A"/>
    <w:rsid w:val="5C6070AF"/>
    <w:rsid w:val="5DB205A6"/>
    <w:rsid w:val="5DFE01EC"/>
    <w:rsid w:val="615053E4"/>
    <w:rsid w:val="62B51F1B"/>
    <w:rsid w:val="63013F95"/>
    <w:rsid w:val="640E5332"/>
    <w:rsid w:val="64B36FC2"/>
    <w:rsid w:val="65BC2899"/>
    <w:rsid w:val="66004AED"/>
    <w:rsid w:val="669B221B"/>
    <w:rsid w:val="66BA69EE"/>
    <w:rsid w:val="67081FE8"/>
    <w:rsid w:val="67C833B3"/>
    <w:rsid w:val="69816921"/>
    <w:rsid w:val="69DF4273"/>
    <w:rsid w:val="6B602936"/>
    <w:rsid w:val="6B900914"/>
    <w:rsid w:val="6DA9454A"/>
    <w:rsid w:val="6FDC3C70"/>
    <w:rsid w:val="706D3D7C"/>
    <w:rsid w:val="70E37EA1"/>
    <w:rsid w:val="74085C6D"/>
    <w:rsid w:val="746961CF"/>
    <w:rsid w:val="765E731B"/>
    <w:rsid w:val="7797719E"/>
    <w:rsid w:val="79161C77"/>
    <w:rsid w:val="7A343BB3"/>
    <w:rsid w:val="7AD30FF6"/>
    <w:rsid w:val="7E1B12F9"/>
    <w:rsid w:val="7E700040"/>
    <w:rsid w:val="7EFB1494"/>
    <w:rsid w:val="7F12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E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131</Words>
  <Characters>752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</cp:revision>
  <dcterms:created xsi:type="dcterms:W3CDTF">2016-06-12T09:56:00Z</dcterms:created>
  <dcterms:modified xsi:type="dcterms:W3CDTF">2016-06-15T09:35:00Z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